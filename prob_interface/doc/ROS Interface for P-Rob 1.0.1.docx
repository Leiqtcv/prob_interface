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08E0D" w14:textId="77777777" w:rsidR="00DB221E" w:rsidRDefault="00DB221E" w:rsidP="00DB221E">
      <w:pPr>
        <w:pStyle w:val="Body"/>
        <w:spacing w:line="240" w:lineRule="auto"/>
        <w:jc w:val="center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D10AC6F" wp14:editId="23B3ECC7">
            <wp:simplePos x="0" y="0"/>
            <wp:positionH relativeFrom="margin">
              <wp:posOffset>-6349</wp:posOffset>
            </wp:positionH>
            <wp:positionV relativeFrom="page">
              <wp:posOffset>814568</wp:posOffset>
            </wp:positionV>
            <wp:extent cx="2586758" cy="78005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58" cy="780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B56432A" w14:textId="77777777" w:rsidR="00DB221E" w:rsidRDefault="00DB221E" w:rsidP="00DB221E">
      <w:pPr>
        <w:pStyle w:val="Body"/>
      </w:pPr>
    </w:p>
    <w:p w14:paraId="175B962D" w14:textId="77777777" w:rsidR="00DB221E" w:rsidRDefault="00DB221E" w:rsidP="00DB221E">
      <w:pPr>
        <w:pStyle w:val="Body"/>
      </w:pPr>
    </w:p>
    <w:p w14:paraId="2F9CEFC0" w14:textId="77777777" w:rsidR="00DB221E" w:rsidRDefault="00DB221E" w:rsidP="00DB221E">
      <w:pPr>
        <w:pStyle w:val="Body"/>
      </w:pPr>
    </w:p>
    <w:p w14:paraId="32A66374" w14:textId="77777777" w:rsidR="00DB221E" w:rsidRDefault="00DB221E" w:rsidP="00DB221E">
      <w:pPr>
        <w:pStyle w:val="Body"/>
      </w:pPr>
    </w:p>
    <w:p w14:paraId="344236A7" w14:textId="77777777" w:rsidR="00DB221E" w:rsidRDefault="00DB221E" w:rsidP="00DB221E">
      <w:pPr>
        <w:pStyle w:val="Body"/>
      </w:pPr>
    </w:p>
    <w:p w14:paraId="6B377284" w14:textId="77777777" w:rsidR="00DB221E" w:rsidRDefault="00DB221E" w:rsidP="00DB221E">
      <w:pPr>
        <w:pStyle w:val="Body"/>
      </w:pPr>
    </w:p>
    <w:p w14:paraId="49312797" w14:textId="77777777" w:rsidR="00DB221E" w:rsidRDefault="00DB221E" w:rsidP="00DB221E">
      <w:pPr>
        <w:pStyle w:val="Body"/>
      </w:pPr>
    </w:p>
    <w:p w14:paraId="7DC8AC96" w14:textId="77777777" w:rsidR="00DB221E" w:rsidRDefault="00DB221E" w:rsidP="00DB221E">
      <w:pPr>
        <w:pStyle w:val="Body"/>
      </w:pPr>
    </w:p>
    <w:p w14:paraId="1691E371" w14:textId="77777777" w:rsidR="00DB221E" w:rsidRDefault="00DB221E" w:rsidP="00DB221E">
      <w:pPr>
        <w:pStyle w:val="Body"/>
      </w:pPr>
    </w:p>
    <w:p w14:paraId="75CF1DB8" w14:textId="77777777" w:rsidR="00DB221E" w:rsidRDefault="00DB221E" w:rsidP="00DB221E">
      <w:pPr>
        <w:pStyle w:val="Body"/>
      </w:pPr>
    </w:p>
    <w:p w14:paraId="25B41A79" w14:textId="77777777" w:rsidR="00DB221E" w:rsidRDefault="00DB221E" w:rsidP="00DB221E">
      <w:pPr>
        <w:pStyle w:val="Body"/>
      </w:pPr>
    </w:p>
    <w:p w14:paraId="09686CE7" w14:textId="77777777" w:rsidR="00DB221E" w:rsidRDefault="00DB221E" w:rsidP="00DB221E">
      <w:pPr>
        <w:pStyle w:val="Body"/>
      </w:pPr>
    </w:p>
    <w:p w14:paraId="06267E56" w14:textId="77777777" w:rsidR="00DB221E" w:rsidRDefault="00DB221E" w:rsidP="00DB221E">
      <w:pPr>
        <w:pStyle w:val="Body"/>
      </w:pPr>
    </w:p>
    <w:p w14:paraId="0DC9675C" w14:textId="77777777" w:rsidR="00DB221E" w:rsidRDefault="00DB221E" w:rsidP="00DB221E">
      <w:pPr>
        <w:pStyle w:val="Body"/>
      </w:pPr>
    </w:p>
    <w:p w14:paraId="028EFE28" w14:textId="77777777" w:rsidR="00DB221E" w:rsidRDefault="00DB221E" w:rsidP="00DB221E">
      <w:pPr>
        <w:pStyle w:val="Body"/>
      </w:pPr>
    </w:p>
    <w:p w14:paraId="42B8EDD1" w14:textId="77777777" w:rsidR="00DB221E" w:rsidRDefault="00DB221E" w:rsidP="00DB221E">
      <w:pPr>
        <w:pStyle w:val="Body"/>
      </w:pPr>
    </w:p>
    <w:p w14:paraId="2A148847" w14:textId="77777777" w:rsidR="00212538" w:rsidRDefault="00212538" w:rsidP="00DB221E">
      <w:pPr>
        <w:pStyle w:val="Body"/>
      </w:pPr>
    </w:p>
    <w:p w14:paraId="6F5E2894" w14:textId="77777777" w:rsidR="00DB221E" w:rsidRDefault="00DB221E" w:rsidP="00DB221E">
      <w:pPr>
        <w:pStyle w:val="Body"/>
      </w:pPr>
    </w:p>
    <w:p w14:paraId="67996BA9" w14:textId="77777777" w:rsidR="00E4078F" w:rsidRDefault="00E4078F" w:rsidP="00DB221E">
      <w:pPr>
        <w:pStyle w:val="Body"/>
      </w:pPr>
    </w:p>
    <w:p w14:paraId="3E4CC97F" w14:textId="77777777" w:rsidR="00212538" w:rsidRDefault="00212538" w:rsidP="00DB221E">
      <w:pPr>
        <w:pStyle w:val="Body"/>
      </w:pPr>
    </w:p>
    <w:p w14:paraId="61BD3173" w14:textId="77777777" w:rsidR="00B674E7" w:rsidRDefault="00B674E7" w:rsidP="00DB221E">
      <w:pPr>
        <w:pStyle w:val="Body"/>
      </w:pPr>
    </w:p>
    <w:p w14:paraId="0A47A9D5" w14:textId="230C3CA6" w:rsidR="00DB221E" w:rsidRPr="00361F7E" w:rsidRDefault="00212538" w:rsidP="00B674E7">
      <w:pPr>
        <w:pStyle w:val="TitelL1"/>
        <w:spacing w:before="0" w:line="240" w:lineRule="auto"/>
        <w:rPr>
          <w:color w:val="003E68"/>
          <w:sz w:val="64"/>
          <w:szCs w:val="64"/>
        </w:rPr>
      </w:pPr>
      <w:r>
        <w:rPr>
          <w:color w:val="003E68"/>
          <w:sz w:val="64"/>
          <w:szCs w:val="64"/>
        </w:rPr>
        <w:t xml:space="preserve">ROS Interface </w:t>
      </w:r>
      <w:r w:rsidR="00B674E7">
        <w:rPr>
          <w:color w:val="003E68"/>
          <w:sz w:val="64"/>
          <w:szCs w:val="64"/>
        </w:rPr>
        <w:t>for P</w:t>
      </w:r>
      <w:r w:rsidR="00B674E7">
        <w:rPr>
          <w:color w:val="003E68"/>
          <w:sz w:val="64"/>
          <w:szCs w:val="64"/>
        </w:rPr>
        <w:noBreakHyphen/>
        <w:t>Rob</w:t>
      </w:r>
    </w:p>
    <w:p w14:paraId="7A4B11CA" w14:textId="4390EE58" w:rsidR="00DB221E" w:rsidRPr="00947FE6" w:rsidRDefault="00FD2C03" w:rsidP="00DB221E">
      <w:pPr>
        <w:pStyle w:val="TitelL6"/>
        <w:spacing w:before="0" w:after="0"/>
        <w:rPr>
          <w:color w:val="003E68"/>
        </w:rPr>
      </w:pPr>
      <w:r w:rsidRPr="00947FE6">
        <w:rPr>
          <w:color w:val="003E68"/>
        </w:rPr>
        <w:t>Version 1.0.</w:t>
      </w:r>
      <w:r w:rsidR="00212538">
        <w:rPr>
          <w:color w:val="003E68"/>
        </w:rPr>
        <w:t>1</w:t>
      </w:r>
    </w:p>
    <w:p w14:paraId="24A6DECE" w14:textId="0543D1A6" w:rsidR="00FA474D" w:rsidRPr="00B75B77" w:rsidRDefault="00B75B77" w:rsidP="00FA474D">
      <w:pPr>
        <w:spacing w:after="0" w:line="30" w:lineRule="atLeast"/>
        <w:rPr>
          <w:rFonts w:eastAsia="Arial Unicode MS" w:hAnsi="Arial Unicode MS" w:cs="Arial Unicode MS"/>
        </w:rPr>
      </w:pPr>
      <w:r>
        <w:rPr>
          <w:rFonts w:eastAsia="Arial Unicode MS" w:hAnsi="Arial Unicode MS" w:cs="Arial Unicode MS"/>
          <w:lang w:val="de-CH"/>
        </w:rPr>
        <w:fldChar w:fldCharType="begin"/>
      </w:r>
      <w:r>
        <w:rPr>
          <w:rFonts w:eastAsia="Arial Unicode MS" w:cs="Arial Unicode MS"/>
          <w:lang w:val="de-CH"/>
        </w:rPr>
        <w:instrText xml:space="preserve"> TIME \@ "yyyy-MM-dd" </w:instrText>
      </w:r>
      <w:r>
        <w:rPr>
          <w:rFonts w:eastAsia="Arial Unicode MS" w:hAnsi="Arial Unicode MS" w:cs="Arial Unicode MS"/>
          <w:lang w:val="de-CH"/>
        </w:rPr>
        <w:fldChar w:fldCharType="separate"/>
      </w:r>
      <w:r w:rsidR="00923B0C">
        <w:rPr>
          <w:rFonts w:eastAsia="Arial Unicode MS" w:cs="Arial Unicode MS"/>
          <w:noProof/>
          <w:lang w:val="de-CH"/>
        </w:rPr>
        <w:t>2015-02-24</w:t>
      </w:r>
      <w:r>
        <w:rPr>
          <w:rFonts w:eastAsia="Arial Unicode MS" w:hAnsi="Arial Unicode MS" w:cs="Arial Unicode MS"/>
          <w:lang w:val="de-CH"/>
        </w:rPr>
        <w:fldChar w:fldCharType="end"/>
      </w:r>
      <w:r w:rsidR="00FA474D" w:rsidRPr="00B75B77">
        <w:rPr>
          <w:b/>
          <w:bCs/>
          <w:noProof/>
        </w:rPr>
        <w:br w:type="page"/>
      </w:r>
    </w:p>
    <w:p w14:paraId="244DD436" w14:textId="77777777" w:rsidR="00FA474D" w:rsidRPr="00914FFC" w:rsidRDefault="00FA474D" w:rsidP="00FA474D">
      <w:pPr>
        <w:pStyle w:val="NoSpacing"/>
        <w:spacing w:after="240"/>
        <w:jc w:val="both"/>
      </w:pPr>
      <w:r w:rsidRPr="00914FFC">
        <w:lastRenderedPageBreak/>
        <w:t>The information contained in this document is property of F&amp;P Robotics AG and shall not be reproduced in whole or in part without prior written approval of F&amp;P Robotics AG. The information provided herein is subject to changes without notice and should not be constructed as a commitment by F&amp;P Robotics AG. This manual is periodically reviewed and revised. F&amp;P Robotics AG assumes no responsibility for any errors or omissions in this document.</w:t>
      </w:r>
    </w:p>
    <w:p w14:paraId="58D2D0E4" w14:textId="15CE770D" w:rsidR="00FA474D" w:rsidRDefault="00212538" w:rsidP="00FA474D">
      <w:pPr>
        <w:pStyle w:val="NoSpacing"/>
        <w:spacing w:after="240"/>
        <w:jc w:val="both"/>
        <w:rPr>
          <w:b/>
        </w:rPr>
      </w:pPr>
      <w:r>
        <w:rPr>
          <w:b/>
        </w:rPr>
        <w:t>Copyright © 2011</w:t>
      </w:r>
      <w:r w:rsidR="00FA474D">
        <w:rPr>
          <w:b/>
        </w:rPr>
        <w:t>-2015 by F&amp;P Robotics AG. All rights reserved.</w:t>
      </w:r>
    </w:p>
    <w:p w14:paraId="2AA49A4A" w14:textId="063F2390" w:rsidR="00FA474D" w:rsidRPr="00914FFC" w:rsidRDefault="00FA474D" w:rsidP="00FA474D">
      <w:pPr>
        <w:pStyle w:val="NoSpacing"/>
        <w:spacing w:after="240"/>
        <w:jc w:val="both"/>
      </w:pPr>
      <w:r w:rsidRPr="00914FFC">
        <w:t>The F&amp;P logo as well as P-Rob</w:t>
      </w:r>
      <w:r w:rsidR="00E4078F">
        <w:rPr>
          <w:vertAlign w:val="superscript"/>
        </w:rPr>
        <w:t>®</w:t>
      </w:r>
      <w:r w:rsidRPr="00914FFC">
        <w:t>, P-Grip</w:t>
      </w:r>
      <w:r w:rsidR="00E4078F">
        <w:rPr>
          <w:vertAlign w:val="superscript"/>
        </w:rPr>
        <w:t>®</w:t>
      </w:r>
      <w:r w:rsidRPr="00914FFC">
        <w:t xml:space="preserve"> and myP</w:t>
      </w:r>
      <w:r w:rsidR="00E4078F">
        <w:rPr>
          <w:vertAlign w:val="superscript"/>
        </w:rPr>
        <w:t>®</w:t>
      </w:r>
      <w:r w:rsidRPr="00914FFC">
        <w:t xml:space="preserve"> are registered trademarks of F&amp;P Robotics AG in Zurich, Switzerland.</w:t>
      </w:r>
    </w:p>
    <w:p w14:paraId="10F83B42" w14:textId="7652E3A5" w:rsidR="00B93496" w:rsidRPr="00B93496" w:rsidRDefault="00B93496" w:rsidP="00B93496">
      <w:pPr>
        <w:spacing w:after="0" w:line="240" w:lineRule="auto"/>
        <w:rPr>
          <w:b/>
          <w:bCs/>
          <w:noProof/>
        </w:rPr>
      </w:pPr>
      <w:r w:rsidRPr="00B75B77">
        <w:rPr>
          <w:b/>
          <w:bCs/>
          <w:noProof/>
        </w:rPr>
        <w:br w:type="page"/>
      </w:r>
    </w:p>
    <w:sdt>
      <w:sdtPr>
        <w:rPr>
          <w:b/>
          <w:bCs/>
        </w:rPr>
        <w:id w:val="37775073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321327E" w14:textId="77777777" w:rsidR="00C47428" w:rsidRPr="006C6D6C" w:rsidRDefault="00C47428" w:rsidP="006C6D6C">
          <w:pPr>
            <w:rPr>
              <w:b/>
            </w:rPr>
          </w:pPr>
          <w:r w:rsidRPr="006C6D6C">
            <w:rPr>
              <w:b/>
              <w:color w:val="244375"/>
              <w:sz w:val="44"/>
              <w:szCs w:val="44"/>
            </w:rPr>
            <w:t>Contents</w:t>
          </w:r>
        </w:p>
        <w:p w14:paraId="5A7E7D23" w14:textId="77777777" w:rsidR="00B674E7" w:rsidRDefault="00F8070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2531967" w:history="1">
            <w:r w:rsidR="00B674E7" w:rsidRPr="0012007C">
              <w:rPr>
                <w:rStyle w:val="Hyperlink"/>
                <w:noProof/>
              </w:rPr>
              <w:t>1.</w:t>
            </w:r>
            <w:r w:rsidR="00B674E7">
              <w:rPr>
                <w:rFonts w:asciiTheme="minorHAnsi" w:hAnsiTheme="minorHAnsi"/>
                <w:noProof/>
                <w:lang w:eastAsia="en-US"/>
              </w:rPr>
              <w:tab/>
            </w:r>
            <w:r w:rsidR="00B674E7" w:rsidRPr="0012007C">
              <w:rPr>
                <w:rStyle w:val="Hyperlink"/>
                <w:noProof/>
              </w:rPr>
              <w:t>Concept</w:t>
            </w:r>
            <w:r w:rsidR="00B674E7">
              <w:rPr>
                <w:noProof/>
                <w:webHidden/>
              </w:rPr>
              <w:tab/>
            </w:r>
            <w:r w:rsidR="00B674E7">
              <w:rPr>
                <w:noProof/>
                <w:webHidden/>
              </w:rPr>
              <w:fldChar w:fldCharType="begin"/>
            </w:r>
            <w:r w:rsidR="00B674E7">
              <w:rPr>
                <w:noProof/>
                <w:webHidden/>
              </w:rPr>
              <w:instrText xml:space="preserve"> PAGEREF _Toc412531967 \h </w:instrText>
            </w:r>
            <w:r w:rsidR="00B674E7">
              <w:rPr>
                <w:noProof/>
                <w:webHidden/>
              </w:rPr>
            </w:r>
            <w:r w:rsidR="00B674E7">
              <w:rPr>
                <w:noProof/>
                <w:webHidden/>
              </w:rPr>
              <w:fldChar w:fldCharType="separate"/>
            </w:r>
            <w:r w:rsidR="00923B0C">
              <w:rPr>
                <w:noProof/>
                <w:webHidden/>
              </w:rPr>
              <w:t>3</w:t>
            </w:r>
            <w:r w:rsidR="00B674E7">
              <w:rPr>
                <w:noProof/>
                <w:webHidden/>
              </w:rPr>
              <w:fldChar w:fldCharType="end"/>
            </w:r>
          </w:hyperlink>
        </w:p>
        <w:p w14:paraId="41939CC1" w14:textId="77777777" w:rsidR="00B674E7" w:rsidRDefault="00B674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en-US"/>
            </w:rPr>
          </w:pPr>
          <w:hyperlink w:anchor="_Toc412531968" w:history="1">
            <w:r w:rsidRPr="0012007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12007C">
              <w:rPr>
                <w:rStyle w:val="Hyperlink"/>
                <w:noProof/>
              </w:rPr>
              <w:t>Installing 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B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6750" w14:textId="77777777" w:rsidR="00B674E7" w:rsidRDefault="00B674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en-US"/>
            </w:rPr>
          </w:pPr>
          <w:hyperlink w:anchor="_Toc412531969" w:history="1">
            <w:r w:rsidRPr="0012007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12007C">
              <w:rPr>
                <w:rStyle w:val="Hyperlink"/>
                <w:noProof/>
              </w:rPr>
              <w:t>Example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B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8320" w14:textId="77777777" w:rsidR="007D3938" w:rsidRDefault="00F80703" w:rsidP="007D3938">
          <w:pPr>
            <w:rPr>
              <w:noProof/>
            </w:rPr>
          </w:pPr>
          <w:r>
            <w:rPr>
              <w:lang w:eastAsia="ja-JP"/>
            </w:rPr>
            <w:fldChar w:fldCharType="end"/>
          </w:r>
        </w:p>
      </w:sdtContent>
    </w:sdt>
    <w:p w14:paraId="442C9ECD" w14:textId="165CFD1A" w:rsidR="009A5352" w:rsidRDefault="00AD293A" w:rsidP="008D6577">
      <w:pPr>
        <w:spacing w:after="0" w:line="30" w:lineRule="atLeast"/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Toc409093106"/>
      <w:bookmarkStart w:id="1" w:name="_Toc411002957"/>
      <w:bookmarkStart w:id="2" w:name="_GoBack"/>
      <w:bookmarkEnd w:id="2"/>
    </w:p>
    <w:p w14:paraId="5AF14BC1" w14:textId="6C2671B1" w:rsidR="00212538" w:rsidRDefault="00212538" w:rsidP="00212538">
      <w:pPr>
        <w:pStyle w:val="Heading1"/>
      </w:pPr>
      <w:bookmarkStart w:id="3" w:name="_Toc412531967"/>
      <w:bookmarkEnd w:id="0"/>
      <w:bookmarkEnd w:id="1"/>
      <w:r>
        <w:lastRenderedPageBreak/>
        <w:t>Concept</w:t>
      </w:r>
      <w:bookmarkEnd w:id="3"/>
    </w:p>
    <w:p w14:paraId="72E9C352" w14:textId="49B96FCB" w:rsidR="00212538" w:rsidRPr="001D3DC9" w:rsidRDefault="00212538" w:rsidP="00212538">
      <w:pPr>
        <w:jc w:val="both"/>
        <w:rPr>
          <w:lang w:eastAsia="de-CH"/>
        </w:rPr>
      </w:pPr>
      <w:r w:rsidRPr="007338AA">
        <w:rPr>
          <w:lang w:eastAsia="de-CH"/>
        </w:rPr>
        <w:t>A ROS Service can be called from any ROS client, a test example is included in the package.</w:t>
      </w:r>
      <w:r>
        <w:rPr>
          <w:lang w:eastAsia="de-CH"/>
        </w:rPr>
        <w:t xml:space="preserve"> </w:t>
      </w:r>
      <w:r w:rsidRPr="001D3DC9">
        <w:rPr>
          <w:lang w:eastAsia="de-CH"/>
        </w:rPr>
        <w:t>The</w:t>
      </w:r>
      <w:r w:rsidRPr="007338AA">
        <w:rPr>
          <w:lang w:eastAsia="de-CH"/>
        </w:rPr>
        <w:t> ROS </w:t>
      </w:r>
      <w:r w:rsidRPr="001D3DC9">
        <w:rPr>
          <w:lang w:eastAsia="de-CH"/>
        </w:rPr>
        <w:t xml:space="preserve">Server communicates through XMLRPC to the </w:t>
      </w:r>
      <w:proofErr w:type="spellStart"/>
      <w:r w:rsidRPr="001D3DC9">
        <w:rPr>
          <w:lang w:eastAsia="de-CH"/>
        </w:rPr>
        <w:t>myP</w:t>
      </w:r>
      <w:proofErr w:type="spellEnd"/>
      <w:r w:rsidRPr="001D3DC9">
        <w:rPr>
          <w:lang w:eastAsia="de-CH"/>
        </w:rPr>
        <w:t xml:space="preserve"> API, which includes all necessary functions. To add new</w:t>
      </w:r>
      <w:r w:rsidRPr="007338AA">
        <w:rPr>
          <w:lang w:eastAsia="de-CH"/>
        </w:rPr>
        <w:t> ROS </w:t>
      </w:r>
      <w:r w:rsidRPr="001D3DC9">
        <w:rPr>
          <w:lang w:eastAsia="de-CH"/>
        </w:rPr>
        <w:t>services</w:t>
      </w:r>
      <w:r>
        <w:rPr>
          <w:lang w:eastAsia="de-CH"/>
        </w:rPr>
        <w:t>,</w:t>
      </w:r>
      <w:r w:rsidRPr="001D3DC9">
        <w:rPr>
          <w:lang w:eastAsia="de-CH"/>
        </w:rPr>
        <w:t xml:space="preserve"> only the</w:t>
      </w:r>
      <w:r w:rsidRPr="007338AA">
        <w:rPr>
          <w:lang w:eastAsia="de-CH"/>
        </w:rPr>
        <w:t xml:space="preserve"> ROS </w:t>
      </w:r>
      <w:r w:rsidRPr="001D3DC9">
        <w:rPr>
          <w:lang w:eastAsia="de-CH"/>
        </w:rPr>
        <w:t>Server has to be extended.</w:t>
      </w:r>
    </w:p>
    <w:p w14:paraId="3E5E3956" w14:textId="4BBA3035" w:rsidR="00212538" w:rsidRPr="00212538" w:rsidRDefault="00212538" w:rsidP="00212538">
      <w:pPr>
        <w:jc w:val="center"/>
      </w:pPr>
      <w:r w:rsidRPr="007338AA">
        <w:rPr>
          <w:rFonts w:ascii="Arial" w:hAnsi="Arial" w:cs="Arial"/>
          <w:noProof/>
        </w:rPr>
        <w:drawing>
          <wp:inline distT="0" distB="0" distL="0" distR="0" wp14:anchorId="40D83A6B" wp14:editId="4245FA8E">
            <wp:extent cx="4381500" cy="3705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3DD" w14:textId="1407D6D5" w:rsidR="007D3938" w:rsidRDefault="00212538" w:rsidP="007D3938">
      <w:pPr>
        <w:pStyle w:val="Heading1"/>
      </w:pPr>
      <w:bookmarkStart w:id="4" w:name="_Toc405988889"/>
      <w:bookmarkStart w:id="5" w:name="_Toc412531968"/>
      <w:r>
        <w:t>Installing ROS</w:t>
      </w:r>
      <w:bookmarkEnd w:id="5"/>
    </w:p>
    <w:p w14:paraId="64A530FE" w14:textId="77777777" w:rsidR="00212538" w:rsidRDefault="00212538" w:rsidP="00212538">
      <w:pPr>
        <w:pStyle w:val="ListParagraph"/>
        <w:numPr>
          <w:ilvl w:val="0"/>
          <w:numId w:val="22"/>
        </w:numPr>
      </w:pPr>
      <w:r>
        <w:t>Install</w:t>
      </w:r>
      <w:r w:rsidRPr="007338AA">
        <w:t xml:space="preserve"> ROS Indigo: </w:t>
      </w:r>
      <w:hyperlink r:id="rId11" w:history="1">
        <w:r w:rsidRPr="008902A2">
          <w:rPr>
            <w:rStyle w:val="Hyperlink"/>
          </w:rPr>
          <w:t>http://wiki.ros.org/ROS/Installation</w:t>
        </w:r>
      </w:hyperlink>
    </w:p>
    <w:p w14:paraId="436C4B09" w14:textId="77777777" w:rsidR="00212538" w:rsidRDefault="00212538" w:rsidP="00212538">
      <w:pPr>
        <w:pStyle w:val="ListParagraph"/>
        <w:numPr>
          <w:ilvl w:val="0"/>
          <w:numId w:val="22"/>
        </w:numPr>
      </w:pPr>
      <w:r w:rsidRPr="007338AA">
        <w:t>Create a catkin workspace</w:t>
      </w:r>
    </w:p>
    <w:p w14:paraId="0076EF1B" w14:textId="39ED96D8" w:rsidR="00212538" w:rsidRDefault="00212538" w:rsidP="00212538">
      <w:pPr>
        <w:pStyle w:val="ListParagraph"/>
        <w:numPr>
          <w:ilvl w:val="0"/>
          <w:numId w:val="22"/>
        </w:numPr>
      </w:pPr>
      <w:r>
        <w:t>Copy the F&amp;P package “</w:t>
      </w:r>
      <w:proofErr w:type="spellStart"/>
      <w:r w:rsidRPr="007338AA">
        <w:t>prob_ros_interface</w:t>
      </w:r>
      <w:proofErr w:type="spellEnd"/>
      <w:r>
        <w:t>”</w:t>
      </w:r>
      <w:r w:rsidRPr="007338AA">
        <w:t xml:space="preserve"> to the workspace</w:t>
      </w:r>
    </w:p>
    <w:p w14:paraId="1773FF2F" w14:textId="77777777" w:rsidR="00212538" w:rsidRDefault="00212538" w:rsidP="00212538">
      <w:pPr>
        <w:pStyle w:val="ListParagraph"/>
        <w:numPr>
          <w:ilvl w:val="0"/>
          <w:numId w:val="22"/>
        </w:numPr>
      </w:pPr>
      <w:r w:rsidRPr="007338AA">
        <w:t>Compil</w:t>
      </w:r>
      <w:r>
        <w:t xml:space="preserve">e the code and source your </w:t>
      </w:r>
      <w:proofErr w:type="spellStart"/>
      <w:r>
        <w:t>setup</w:t>
      </w:r>
      <w:proofErr w:type="spellEnd"/>
    </w:p>
    <w:p w14:paraId="7EDDBF81" w14:textId="77777777" w:rsidR="00212538" w:rsidRPr="00B674E7" w:rsidRDefault="00212538" w:rsidP="00B674E7">
      <w:pPr>
        <w:pStyle w:val="ListParagraph"/>
        <w:numPr>
          <w:ilvl w:val="1"/>
          <w:numId w:val="22"/>
        </w:numPr>
        <w:rPr>
          <w:rFonts w:ascii="Simplified Arabic Fixed" w:hAnsi="Simplified Arabic Fixed" w:cs="Simplified Arabic Fixed"/>
        </w:rPr>
      </w:pPr>
      <w:r w:rsidRPr="00B674E7">
        <w:rPr>
          <w:rFonts w:ascii="Simplified Arabic Fixed" w:hAnsi="Simplified Arabic Fixed" w:cs="Simplified Arabic Fixed"/>
        </w:rPr>
        <w:t xml:space="preserve">$ </w:t>
      </w:r>
      <w:proofErr w:type="spellStart"/>
      <w:r w:rsidRPr="00B674E7">
        <w:rPr>
          <w:rFonts w:ascii="Simplified Arabic Fixed" w:hAnsi="Simplified Arabic Fixed" w:cs="Simplified Arabic Fixed"/>
        </w:rPr>
        <w:t>catkin_make</w:t>
      </w:r>
      <w:proofErr w:type="spellEnd"/>
    </w:p>
    <w:p w14:paraId="248B5BA5" w14:textId="77777777" w:rsidR="00212538" w:rsidRPr="00B674E7" w:rsidRDefault="00212538" w:rsidP="00B674E7">
      <w:pPr>
        <w:pStyle w:val="ListParagraph"/>
        <w:numPr>
          <w:ilvl w:val="1"/>
          <w:numId w:val="22"/>
        </w:numPr>
        <w:rPr>
          <w:rFonts w:ascii="Simplified Arabic Fixed" w:hAnsi="Simplified Arabic Fixed" w:cs="Simplified Arabic Fixed"/>
        </w:rPr>
      </w:pPr>
      <w:r w:rsidRPr="00B674E7">
        <w:rPr>
          <w:rFonts w:ascii="Simplified Arabic Fixed" w:hAnsi="Simplified Arabic Fixed" w:cs="Simplified Arabic Fixed"/>
        </w:rPr>
        <w:t xml:space="preserve">$ source </w:t>
      </w:r>
      <w:proofErr w:type="spellStart"/>
      <w:r w:rsidRPr="00B674E7">
        <w:rPr>
          <w:rFonts w:ascii="Simplified Arabic Fixed" w:hAnsi="Simplified Arabic Fixed" w:cs="Simplified Arabic Fixed"/>
        </w:rPr>
        <w:t>devel</w:t>
      </w:r>
      <w:proofErr w:type="spellEnd"/>
      <w:r w:rsidRPr="00B674E7">
        <w:rPr>
          <w:rFonts w:ascii="Simplified Arabic Fixed" w:hAnsi="Simplified Arabic Fixed" w:cs="Simplified Arabic Fixed"/>
        </w:rPr>
        <w:t>/</w:t>
      </w:r>
      <w:proofErr w:type="spellStart"/>
      <w:r w:rsidRPr="00B674E7">
        <w:rPr>
          <w:rFonts w:ascii="Simplified Arabic Fixed" w:hAnsi="Simplified Arabic Fixed" w:cs="Simplified Arabic Fixed"/>
        </w:rPr>
        <w:t>setup.bash</w:t>
      </w:r>
      <w:proofErr w:type="spellEnd"/>
    </w:p>
    <w:p w14:paraId="0FA40B91" w14:textId="77777777" w:rsidR="00212538" w:rsidRDefault="00212538" w:rsidP="00212538">
      <w:pPr>
        <w:pStyle w:val="ListParagraph"/>
        <w:numPr>
          <w:ilvl w:val="0"/>
          <w:numId w:val="22"/>
        </w:numPr>
      </w:pPr>
      <w:r w:rsidRPr="007338AA">
        <w:t xml:space="preserve">run </w:t>
      </w:r>
      <w:proofErr w:type="spellStart"/>
      <w:r w:rsidRPr="007338AA">
        <w:t>roscore</w:t>
      </w:r>
      <w:proofErr w:type="spellEnd"/>
    </w:p>
    <w:p w14:paraId="357253AC" w14:textId="5BB876DA" w:rsidR="00B674E7" w:rsidRPr="00B674E7" w:rsidRDefault="00212538" w:rsidP="00B674E7">
      <w:pPr>
        <w:pStyle w:val="ListParagraph"/>
        <w:numPr>
          <w:ilvl w:val="0"/>
          <w:numId w:val="22"/>
        </w:numPr>
      </w:pPr>
      <w:r w:rsidRPr="007338AA">
        <w:t xml:space="preserve">Now you are ready to run the </w:t>
      </w:r>
      <w:r>
        <w:t xml:space="preserve">example </w:t>
      </w:r>
      <w:r w:rsidRPr="007338AA">
        <w:t>program</w:t>
      </w:r>
      <w:bookmarkEnd w:id="4"/>
    </w:p>
    <w:p w14:paraId="78F7A58F" w14:textId="77777777" w:rsidR="00B674E7" w:rsidRPr="00B674E7" w:rsidRDefault="00B674E7" w:rsidP="00B674E7">
      <w:pPr>
        <w:pStyle w:val="ListParagraph"/>
        <w:numPr>
          <w:ilvl w:val="0"/>
          <w:numId w:val="22"/>
        </w:numPr>
        <w:spacing w:after="0" w:line="30" w:lineRule="atLeast"/>
        <w:rPr>
          <w:b/>
          <w:bCs/>
          <w:noProof/>
        </w:rPr>
      </w:pPr>
      <w:r w:rsidRPr="00B674E7">
        <w:rPr>
          <w:b/>
          <w:bCs/>
          <w:noProof/>
        </w:rPr>
        <w:br w:type="page"/>
      </w:r>
    </w:p>
    <w:p w14:paraId="36D2C332" w14:textId="6B4473BD" w:rsidR="007D3938" w:rsidRDefault="00212538" w:rsidP="007D3938">
      <w:pPr>
        <w:pStyle w:val="Heading1"/>
      </w:pPr>
      <w:bookmarkStart w:id="6" w:name="_Toc412531969"/>
      <w:r>
        <w:lastRenderedPageBreak/>
        <w:t>Example Program</w:t>
      </w:r>
      <w:bookmarkEnd w:id="6"/>
    </w:p>
    <w:p w14:paraId="179156D0" w14:textId="77777777" w:rsidR="00212538" w:rsidRDefault="00212538" w:rsidP="00212538">
      <w:r>
        <w:t>Requirements:</w:t>
      </w:r>
    </w:p>
    <w:p w14:paraId="39DC3B3A" w14:textId="77777777" w:rsidR="00212538" w:rsidRPr="007338AA" w:rsidRDefault="00212538" w:rsidP="00212538">
      <w:pPr>
        <w:pStyle w:val="ListParagraph"/>
        <w:numPr>
          <w:ilvl w:val="0"/>
          <w:numId w:val="25"/>
        </w:numPr>
      </w:pPr>
      <w:r>
        <w:t>R</w:t>
      </w:r>
      <w:r w:rsidRPr="007338AA">
        <w:t xml:space="preserve">OS Indigo has to be installed and </w:t>
      </w:r>
      <w:proofErr w:type="spellStart"/>
      <w:r w:rsidRPr="007338AA">
        <w:t>roscore</w:t>
      </w:r>
      <w:proofErr w:type="spellEnd"/>
      <w:r w:rsidRPr="007338AA">
        <w:t xml:space="preserve"> running</w:t>
      </w:r>
    </w:p>
    <w:p w14:paraId="4285C119" w14:textId="77777777" w:rsidR="00212538" w:rsidRDefault="00212538" w:rsidP="00212538">
      <w:pPr>
        <w:pStyle w:val="ListParagraph"/>
        <w:numPr>
          <w:ilvl w:val="0"/>
          <w:numId w:val="25"/>
        </w:numPr>
      </w:pPr>
      <w:proofErr w:type="spellStart"/>
      <w:r w:rsidRPr="007338AA">
        <w:t>prob_ros_interface</w:t>
      </w:r>
      <w:proofErr w:type="spellEnd"/>
      <w:r w:rsidRPr="007338AA">
        <w:t xml:space="preserve"> is installed</w:t>
      </w:r>
    </w:p>
    <w:p w14:paraId="31831352" w14:textId="72EC1393" w:rsidR="00212538" w:rsidRPr="007338AA" w:rsidRDefault="00212538" w:rsidP="00212538">
      <w:pPr>
        <w:pStyle w:val="ListParagraph"/>
        <w:numPr>
          <w:ilvl w:val="0"/>
          <w:numId w:val="25"/>
        </w:numPr>
      </w:pPr>
      <w:r w:rsidRPr="007338AA">
        <w:t>XMLRPC Server needs to be running on P</w:t>
      </w:r>
      <w:r w:rsidR="00B674E7">
        <w:t>-</w:t>
      </w:r>
      <w:r w:rsidRPr="007338AA">
        <w:t>Rob (xmlrpc_server.py)</w:t>
      </w:r>
    </w:p>
    <w:p w14:paraId="5185FB39" w14:textId="1C038C0E" w:rsidR="00212538" w:rsidRDefault="00212538" w:rsidP="00212538">
      <w:r>
        <w:t>S</w:t>
      </w:r>
      <w:r>
        <w:t>tart the server with the IP</w:t>
      </w:r>
      <w:r w:rsidRPr="007338AA">
        <w:t xml:space="preserve"> address of the robot:</w:t>
      </w:r>
    </w:p>
    <w:p w14:paraId="48A74389" w14:textId="1DA60CE0" w:rsidR="00212538" w:rsidRPr="00B674E7" w:rsidRDefault="00212538" w:rsidP="00B674E7">
      <w:pPr>
        <w:pStyle w:val="ListParagraph"/>
        <w:rPr>
          <w:rFonts w:ascii="Simplified Arabic Fixed" w:hAnsi="Simplified Arabic Fixed" w:cs="Simplified Arabic Fixed"/>
        </w:rPr>
      </w:pPr>
      <w:r w:rsidRPr="00B674E7">
        <w:rPr>
          <w:rFonts w:ascii="Simplified Arabic Fixed" w:hAnsi="Simplified Arabic Fixed" w:cs="Simplified Arabic Fixed"/>
        </w:rPr>
        <w:t xml:space="preserve">$ </w:t>
      </w:r>
      <w:proofErr w:type="spellStart"/>
      <w:proofErr w:type="gramStart"/>
      <w:r w:rsidRPr="00B674E7">
        <w:rPr>
          <w:rFonts w:ascii="Simplified Arabic Fixed" w:hAnsi="Simplified Arabic Fixed" w:cs="Simplified Arabic Fixed"/>
        </w:rPr>
        <w:t>rosrun</w:t>
      </w:r>
      <w:proofErr w:type="spellEnd"/>
      <w:proofErr w:type="gramEnd"/>
      <w:r w:rsidRPr="00B674E7">
        <w:rPr>
          <w:rFonts w:ascii="Simplified Arabic Fixed" w:hAnsi="Simplified Arabic Fixed" w:cs="Simplified Arabic Fixed"/>
        </w:rPr>
        <w:t xml:space="preserve"> </w:t>
      </w:r>
      <w:proofErr w:type="spellStart"/>
      <w:r w:rsidRPr="00B674E7">
        <w:rPr>
          <w:rFonts w:ascii="Simplified Arabic Fixed" w:hAnsi="Simplified Arabic Fixed" w:cs="Simplified Arabic Fixed"/>
        </w:rPr>
        <w:t>prob_interface</w:t>
      </w:r>
      <w:proofErr w:type="spellEnd"/>
      <w:r w:rsidRPr="00B674E7">
        <w:rPr>
          <w:rFonts w:ascii="Simplified Arabic Fixed" w:hAnsi="Simplified Arabic Fixed" w:cs="Simplified Arabic Fixed"/>
        </w:rPr>
        <w:t xml:space="preserve">  prob_server.py 192.168.21.157</w:t>
      </w:r>
    </w:p>
    <w:p w14:paraId="1AF12350" w14:textId="77C3DEE7" w:rsidR="00212538" w:rsidRPr="00212538" w:rsidRDefault="00212538" w:rsidP="00212538">
      <w:r w:rsidRPr="007338AA">
        <w:t xml:space="preserve">Run the sample demo </w:t>
      </w:r>
      <w:r>
        <w:t>to</w:t>
      </w:r>
      <w:r w:rsidRPr="007338AA">
        <w:t xml:space="preserve"> </w:t>
      </w:r>
      <w:r w:rsidRPr="00212538">
        <w:t>m</w:t>
      </w:r>
      <w:r w:rsidRPr="00212538">
        <w:t>ove joint</w:t>
      </w:r>
      <w:r w:rsidRPr="00212538">
        <w:t xml:space="preserve"> 1</w:t>
      </w:r>
      <w:r w:rsidRPr="00212538">
        <w:t xml:space="preserve"> of P-Rob</w:t>
      </w:r>
      <w:r w:rsidRPr="00212538">
        <w:t xml:space="preserve"> </w:t>
      </w:r>
      <w:r w:rsidRPr="00212538">
        <w:t>by</w:t>
      </w:r>
      <w:r w:rsidRPr="00212538">
        <w:t xml:space="preserve"> 10 deg</w:t>
      </w:r>
      <w:r w:rsidRPr="00212538">
        <w:t>rees</w:t>
      </w:r>
      <w:r w:rsidRPr="00212538">
        <w:t xml:space="preserve"> and back</w:t>
      </w:r>
      <w:r w:rsidRPr="00212538">
        <w:t xml:space="preserve"> again</w:t>
      </w:r>
      <w:r w:rsidRPr="00212538">
        <w:t>:</w:t>
      </w:r>
    </w:p>
    <w:p w14:paraId="459F9F79" w14:textId="77777777" w:rsidR="00212538" w:rsidRPr="00B674E7" w:rsidRDefault="00212538" w:rsidP="00B674E7">
      <w:pPr>
        <w:pStyle w:val="ListParagraph"/>
        <w:rPr>
          <w:rFonts w:ascii="Simplified Arabic Fixed" w:hAnsi="Simplified Arabic Fixed" w:cs="Simplified Arabic Fixed"/>
        </w:rPr>
      </w:pPr>
      <w:r w:rsidRPr="00B674E7">
        <w:rPr>
          <w:rFonts w:ascii="Simplified Arabic Fixed" w:hAnsi="Simplified Arabic Fixed" w:cs="Simplified Arabic Fixed"/>
        </w:rPr>
        <w:t xml:space="preserve">$ </w:t>
      </w:r>
      <w:proofErr w:type="spellStart"/>
      <w:proofErr w:type="gramStart"/>
      <w:r w:rsidRPr="00B674E7">
        <w:rPr>
          <w:rFonts w:ascii="Simplified Arabic Fixed" w:hAnsi="Simplified Arabic Fixed" w:cs="Simplified Arabic Fixed"/>
        </w:rPr>
        <w:t>rosrun</w:t>
      </w:r>
      <w:proofErr w:type="spellEnd"/>
      <w:proofErr w:type="gramEnd"/>
      <w:r w:rsidRPr="00B674E7">
        <w:rPr>
          <w:rFonts w:ascii="Simplified Arabic Fixed" w:hAnsi="Simplified Arabic Fixed" w:cs="Simplified Arabic Fixed"/>
        </w:rPr>
        <w:t xml:space="preserve"> </w:t>
      </w:r>
      <w:proofErr w:type="spellStart"/>
      <w:r w:rsidRPr="00B674E7">
        <w:rPr>
          <w:rFonts w:ascii="Simplified Arabic Fixed" w:hAnsi="Simplified Arabic Fixed" w:cs="Simplified Arabic Fixed"/>
        </w:rPr>
        <w:t>prob_interface</w:t>
      </w:r>
      <w:proofErr w:type="spellEnd"/>
      <w:r w:rsidRPr="00B674E7">
        <w:rPr>
          <w:rFonts w:ascii="Simplified Arabic Fixed" w:hAnsi="Simplified Arabic Fixed" w:cs="Simplified Arabic Fixed"/>
        </w:rPr>
        <w:t xml:space="preserve"> client_demo.py 1 10</w:t>
      </w:r>
    </w:p>
    <w:p w14:paraId="0B9C086E" w14:textId="17B5B163" w:rsidR="00212538" w:rsidRPr="00B674E7" w:rsidRDefault="00212538" w:rsidP="00B674E7">
      <w:pPr>
        <w:pStyle w:val="ListParagraph"/>
        <w:rPr>
          <w:rFonts w:ascii="Simplified Arabic Fixed" w:hAnsi="Simplified Arabic Fixed" w:cs="Simplified Arabic Fixed"/>
        </w:rPr>
      </w:pPr>
      <w:r w:rsidRPr="00B674E7">
        <w:rPr>
          <w:rFonts w:ascii="Simplified Arabic Fixed" w:hAnsi="Simplified Arabic Fixed" w:cs="Simplified Arabic Fixed"/>
        </w:rPr>
        <w:t xml:space="preserve">$ </w:t>
      </w:r>
      <w:proofErr w:type="spellStart"/>
      <w:proofErr w:type="gramStart"/>
      <w:r w:rsidRPr="00B674E7">
        <w:rPr>
          <w:rFonts w:ascii="Simplified Arabic Fixed" w:hAnsi="Simplified Arabic Fixed" w:cs="Simplified Arabic Fixed"/>
        </w:rPr>
        <w:t>rosrun</w:t>
      </w:r>
      <w:proofErr w:type="spellEnd"/>
      <w:proofErr w:type="gramEnd"/>
      <w:r w:rsidRPr="00B674E7">
        <w:rPr>
          <w:rFonts w:ascii="Simplified Arabic Fixed" w:hAnsi="Simplified Arabic Fixed" w:cs="Simplified Arabic Fixed"/>
        </w:rPr>
        <w:t xml:space="preserve"> </w:t>
      </w:r>
      <w:proofErr w:type="spellStart"/>
      <w:r w:rsidRPr="00B674E7">
        <w:rPr>
          <w:rFonts w:ascii="Simplified Arabic Fixed" w:hAnsi="Simplified Arabic Fixed" w:cs="Simplified Arabic Fixed"/>
        </w:rPr>
        <w:t>prob_interface</w:t>
      </w:r>
      <w:proofErr w:type="spellEnd"/>
      <w:r w:rsidRPr="00B674E7">
        <w:rPr>
          <w:rFonts w:ascii="Simplified Arabic Fixed" w:hAnsi="Simplified Arabic Fixed" w:cs="Simplified Arabic Fixed"/>
        </w:rPr>
        <w:t xml:space="preserve"> client_demo.py 1 0</w:t>
      </w:r>
    </w:p>
    <w:p w14:paraId="52E56781" w14:textId="77777777" w:rsidR="00212538" w:rsidRPr="00212538" w:rsidRDefault="00212538" w:rsidP="00212538"/>
    <w:sectPr w:rsidR="00212538" w:rsidRPr="00212538" w:rsidSect="008807B7">
      <w:headerReference w:type="even" r:id="rId12"/>
      <w:footerReference w:type="even" r:id="rId13"/>
      <w:footerReference w:type="default" r:id="rId14"/>
      <w:pgSz w:w="11906" w:h="16838"/>
      <w:pgMar w:top="1417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453D7" w14:textId="77777777" w:rsidR="0024316B" w:rsidRDefault="0024316B" w:rsidP="00765862">
      <w:pPr>
        <w:spacing w:after="0" w:line="240" w:lineRule="auto"/>
      </w:pPr>
      <w:r>
        <w:separator/>
      </w:r>
    </w:p>
  </w:endnote>
  <w:endnote w:type="continuationSeparator" w:id="0">
    <w:p w14:paraId="195AA160" w14:textId="77777777" w:rsidR="0024316B" w:rsidRDefault="0024316B" w:rsidP="0076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e">
    <w:panose1 w:val="020B0603020204020204"/>
    <w:charset w:val="00"/>
    <w:family w:val="swiss"/>
    <w:notTrueType/>
    <w:pitch w:val="variable"/>
    <w:sig w:usb0="A00000AF" w:usb1="5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aphie SemiBold">
    <w:panose1 w:val="020B0603020204020204"/>
    <w:charset w:val="00"/>
    <w:family w:val="swiss"/>
    <w:notTrueType/>
    <w:pitch w:val="variable"/>
    <w:sig w:usb0="A00000AF" w:usb1="5000205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94B97" w14:textId="77777777" w:rsidR="00B93496" w:rsidRPr="000824D5" w:rsidRDefault="00B93496" w:rsidP="00C5057A">
    <w:pPr>
      <w:pStyle w:val="Footer"/>
      <w:rPr>
        <w:noProof/>
        <w:color w:val="1F497D" w:themeColor="text2"/>
      </w:rPr>
    </w:pPr>
    <w:r w:rsidRPr="00D51517"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21B9D7" wp14:editId="7DE3581A">
              <wp:simplePos x="0" y="0"/>
              <wp:positionH relativeFrom="column">
                <wp:posOffset>-34822</wp:posOffset>
              </wp:positionH>
              <wp:positionV relativeFrom="paragraph">
                <wp:posOffset>-178092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92DC95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-14pt" to="453.25pt,-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" strokecolor="#4579b8 [3044]" strokeweight="1pt"/>
          </w:pict>
        </mc:Fallback>
      </mc:AlternateContent>
    </w:r>
    <w:r w:rsidRPr="00C202A4">
      <w:rPr>
        <w:color w:val="1F497D" w:themeColor="text2"/>
      </w:rPr>
      <w:t xml:space="preserve"> F&amp;P Robotics AG </w:t>
    </w:r>
    <w:r w:rsidRPr="000824D5">
      <w:rPr>
        <w:color w:val="1F497D" w:themeColor="text2"/>
      </w:rPr>
      <w:t xml:space="preserve"> </w:t>
    </w:r>
    <w:sdt>
      <w:sdtPr>
        <w:rPr>
          <w:color w:val="1F497D" w:themeColor="text2"/>
        </w:rPr>
        <w:id w:val="-3705357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824D5">
          <w:rPr>
            <w:color w:val="1F497D" w:themeColor="text2"/>
          </w:rPr>
          <w:t xml:space="preserve"> </w:t>
        </w:r>
        <w:r w:rsidRPr="000824D5">
          <w:rPr>
            <w:color w:val="1F497D" w:themeColor="text2"/>
          </w:rPr>
          <w:tab/>
        </w:r>
        <w:r w:rsidRPr="00D51517">
          <w:rPr>
            <w:color w:val="1F497D" w:themeColor="text2"/>
          </w:rPr>
          <w:fldChar w:fldCharType="begin"/>
        </w:r>
        <w:r w:rsidRPr="000824D5">
          <w:rPr>
            <w:color w:val="1F497D" w:themeColor="text2"/>
          </w:rPr>
          <w:instrText xml:space="preserve"> PAGE   \* MERGEFORMAT </w:instrText>
        </w:r>
        <w:r w:rsidRPr="00D51517">
          <w:rPr>
            <w:color w:val="1F497D" w:themeColor="text2"/>
          </w:rPr>
          <w:fldChar w:fldCharType="separate"/>
        </w:r>
        <w:r>
          <w:rPr>
            <w:noProof/>
            <w:color w:val="1F497D" w:themeColor="text2"/>
          </w:rPr>
          <w:t>4</w:t>
        </w:r>
        <w:r w:rsidRPr="00D51517">
          <w:rPr>
            <w:noProof/>
            <w:color w:val="1F497D" w:themeColor="text2"/>
          </w:rPr>
          <w:fldChar w:fldCharType="end"/>
        </w:r>
        <w:r w:rsidRPr="000824D5">
          <w:rPr>
            <w:color w:val="1F497D" w:themeColor="text2"/>
          </w:rPr>
          <w:t xml:space="preserve"> </w:t>
        </w:r>
        <w:r w:rsidRPr="000824D5">
          <w:rPr>
            <w:color w:val="1F497D" w:themeColor="text2"/>
          </w:rPr>
          <w:tab/>
        </w:r>
        <w:r>
          <w:rPr>
            <w:color w:val="1F497D" w:themeColor="text2"/>
          </w:rPr>
          <w:t>Installation Instructions</w:t>
        </w:r>
        <w:r w:rsidRPr="000824D5">
          <w:rPr>
            <w:color w:val="1F497D" w:themeColor="text2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C69D4" w14:textId="6E4DA972" w:rsidR="00B93496" w:rsidRPr="00C202A4" w:rsidRDefault="00B93496" w:rsidP="00212538">
    <w:pPr>
      <w:pStyle w:val="Footer"/>
      <w:rPr>
        <w:color w:val="1F497D" w:themeColor="text2"/>
      </w:rPr>
    </w:pPr>
    <w:r w:rsidRPr="00C202A4">
      <w:rPr>
        <w:color w:val="1F497D" w:themeColor="text2"/>
      </w:rPr>
      <w:t xml:space="preserve">F&amp;P Robotics AG </w:t>
    </w:r>
    <w:sdt>
      <w:sdtPr>
        <w:rPr>
          <w:color w:val="1F497D" w:themeColor="text2"/>
        </w:rPr>
        <w:id w:val="-17392412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02A4">
          <w:rPr>
            <w:color w:val="1F497D" w:themeColor="text2"/>
          </w:rPr>
          <w:t xml:space="preserve"> </w:t>
        </w:r>
        <w:r w:rsidRPr="00C202A4">
          <w:rPr>
            <w:color w:val="1F497D" w:themeColor="text2"/>
          </w:rPr>
          <w:tab/>
        </w:r>
        <w:r w:rsidRPr="00D51517">
          <w:rPr>
            <w:color w:val="1F497D" w:themeColor="text2"/>
          </w:rPr>
          <w:fldChar w:fldCharType="begin"/>
        </w:r>
        <w:r w:rsidRPr="00C202A4">
          <w:rPr>
            <w:color w:val="1F497D" w:themeColor="text2"/>
          </w:rPr>
          <w:instrText xml:space="preserve"> PAGE   \* MERGEFORMAT </w:instrText>
        </w:r>
        <w:r w:rsidRPr="00D51517">
          <w:rPr>
            <w:color w:val="1F497D" w:themeColor="text2"/>
          </w:rPr>
          <w:fldChar w:fldCharType="separate"/>
        </w:r>
        <w:r w:rsidR="00923B0C">
          <w:rPr>
            <w:noProof/>
            <w:color w:val="1F497D" w:themeColor="text2"/>
          </w:rPr>
          <w:t>4</w:t>
        </w:r>
        <w:r w:rsidRPr="00D51517">
          <w:rPr>
            <w:noProof/>
            <w:color w:val="1F497D" w:themeColor="text2"/>
          </w:rPr>
          <w:fldChar w:fldCharType="end"/>
        </w:r>
      </w:sdtContent>
    </w:sdt>
    <w:r w:rsidRPr="00C202A4">
      <w:rPr>
        <w:noProof/>
        <w:color w:val="1F497D" w:themeColor="text2"/>
      </w:rPr>
      <w:t xml:space="preserve"> </w:t>
    </w:r>
    <w:r w:rsidRPr="00C202A4">
      <w:rPr>
        <w:noProof/>
        <w:color w:val="1F497D" w:themeColor="text2"/>
      </w:rPr>
      <w:tab/>
    </w:r>
    <w:r w:rsidR="00212538">
      <w:rPr>
        <w:noProof/>
        <w:color w:val="1F497D" w:themeColor="text2"/>
      </w:rPr>
      <w:t>ROS Interface</w:t>
    </w:r>
    <w:r w:rsidR="00212538">
      <w:rPr>
        <w:noProof/>
        <w:color w:val="1F497D" w:themeColor="text2"/>
      </w:rPr>
      <w:t xml:space="preserve"> </w:t>
    </w:r>
    <w:r w:rsidR="00B674E7">
      <w:rPr>
        <w:noProof/>
        <w:color w:val="1F497D" w:themeColor="text2"/>
      </w:rPr>
      <w:t>for P-Rob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D94F8" w14:textId="77777777" w:rsidR="0024316B" w:rsidRDefault="0024316B" w:rsidP="00765862">
      <w:pPr>
        <w:spacing w:after="0" w:line="240" w:lineRule="auto"/>
      </w:pPr>
      <w:r>
        <w:separator/>
      </w:r>
    </w:p>
  </w:footnote>
  <w:footnote w:type="continuationSeparator" w:id="0">
    <w:p w14:paraId="302DD9AC" w14:textId="77777777" w:rsidR="0024316B" w:rsidRDefault="0024316B" w:rsidP="0076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5EF67" w14:textId="77777777" w:rsidR="00B93496" w:rsidRDefault="00B93496">
    <w:pPr>
      <w:pStyle w:val="Header"/>
    </w:pPr>
    <w:r w:rsidRPr="002D5479">
      <w:rPr>
        <w:noProof/>
      </w:rPr>
      <w:drawing>
        <wp:anchor distT="0" distB="0" distL="114300" distR="114300" simplePos="0" relativeHeight="251669504" behindDoc="0" locked="0" layoutInCell="1" allowOverlap="1" wp14:anchorId="3B75948B" wp14:editId="28D05BA2">
          <wp:simplePos x="0" y="0"/>
          <wp:positionH relativeFrom="column">
            <wp:posOffset>2006790</wp:posOffset>
          </wp:positionH>
          <wp:positionV relativeFrom="paragraph">
            <wp:posOffset>-295910</wp:posOffset>
          </wp:positionV>
          <wp:extent cx="1746250" cy="526415"/>
          <wp:effectExtent l="0" t="0" r="6350" b="6985"/>
          <wp:wrapNone/>
          <wp:docPr id="11" name="Picture 11" descr="B:\F&amp;P Branding\Logo Firma\LogoFP2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:\F&amp;P Branding\Logo Firma\LogoFP2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547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582619" wp14:editId="3CBA7B87">
              <wp:simplePos x="0" y="0"/>
              <wp:positionH relativeFrom="column">
                <wp:posOffset>-13970</wp:posOffset>
              </wp:positionH>
              <wp:positionV relativeFrom="paragraph">
                <wp:posOffset>278765</wp:posOffset>
              </wp:positionV>
              <wp:extent cx="5758180" cy="0"/>
              <wp:effectExtent l="0" t="0" r="1397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9C665D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1.95pt" to="452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" strokecolor="#4579b8 [304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7AC"/>
    <w:multiLevelType w:val="hybridMultilevel"/>
    <w:tmpl w:val="BBEA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5715"/>
    <w:multiLevelType w:val="hybridMultilevel"/>
    <w:tmpl w:val="9AB48954"/>
    <w:lvl w:ilvl="0" w:tplc="C82A948E">
      <w:start w:val="1"/>
      <w:numFmt w:val="bullet"/>
      <w:lvlText w:val="-"/>
      <w:lvlJc w:val="left"/>
      <w:pPr>
        <w:ind w:left="720" w:hanging="360"/>
      </w:pPr>
      <w:rPr>
        <w:rFonts w:ascii="Graphie" w:eastAsiaTheme="minorEastAsia" w:hAnsi="Graphi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4683E"/>
    <w:multiLevelType w:val="multilevel"/>
    <w:tmpl w:val="F82A1D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7F45596"/>
    <w:multiLevelType w:val="hybridMultilevel"/>
    <w:tmpl w:val="797ACA5A"/>
    <w:lvl w:ilvl="0" w:tplc="400C9568">
      <w:start w:val="1"/>
      <w:numFmt w:val="decimal"/>
      <w:pStyle w:val="Heading1"/>
      <w:lvlText w:val="%1."/>
      <w:lvlJc w:val="left"/>
      <w:pPr>
        <w:ind w:left="752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E14ED"/>
    <w:multiLevelType w:val="hybridMultilevel"/>
    <w:tmpl w:val="F25A1592"/>
    <w:lvl w:ilvl="0" w:tplc="8286EFAA">
      <w:start w:val="2015"/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50189"/>
    <w:multiLevelType w:val="hybridMultilevel"/>
    <w:tmpl w:val="4E14EE0C"/>
    <w:lvl w:ilvl="0" w:tplc="003688F2">
      <w:start w:val="2015"/>
      <w:numFmt w:val="bullet"/>
      <w:lvlText w:val="-"/>
      <w:lvlJc w:val="left"/>
      <w:pPr>
        <w:ind w:left="720" w:hanging="360"/>
      </w:pPr>
      <w:rPr>
        <w:rFonts w:ascii="Graphie" w:eastAsiaTheme="minorEastAsia" w:hAnsi="Graphi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0B1D"/>
    <w:multiLevelType w:val="hybridMultilevel"/>
    <w:tmpl w:val="BB0090F6"/>
    <w:lvl w:ilvl="0" w:tplc="80629578">
      <w:numFmt w:val="bullet"/>
      <w:lvlText w:val="-"/>
      <w:lvlJc w:val="left"/>
      <w:pPr>
        <w:ind w:left="720" w:hanging="360"/>
      </w:pPr>
      <w:rPr>
        <w:rFonts w:ascii="Graphie" w:eastAsiaTheme="minorEastAsia" w:hAnsi="Graphi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4B41"/>
    <w:multiLevelType w:val="hybridMultilevel"/>
    <w:tmpl w:val="82A8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B1707"/>
    <w:multiLevelType w:val="hybridMultilevel"/>
    <w:tmpl w:val="5E4E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14DAF"/>
    <w:multiLevelType w:val="hybridMultilevel"/>
    <w:tmpl w:val="CE147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50478E"/>
    <w:multiLevelType w:val="hybridMultilevel"/>
    <w:tmpl w:val="A27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329CF"/>
    <w:multiLevelType w:val="multilevel"/>
    <w:tmpl w:val="040C001F"/>
    <w:styleLink w:val="FPStyle"/>
    <w:lvl w:ilvl="0">
      <w:start w:val="1"/>
      <w:numFmt w:val="decimal"/>
      <w:lvlText w:val="%1."/>
      <w:lvlJc w:val="left"/>
      <w:pPr>
        <w:ind w:left="360" w:hanging="360"/>
      </w:pPr>
      <w:rPr>
        <w:rFonts w:ascii="Graphie" w:hAnsi="Graphie"/>
        <w:color w:val="244375"/>
        <w:sz w:val="4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raphie" w:hAnsi="Graphie"/>
        <w:color w:val="244375"/>
        <w:sz w:val="33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Graphie" w:hAnsi="Graphie"/>
        <w:color w:val="244375"/>
        <w:sz w:val="24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="Graphie" w:hAnsi="Graphie"/>
        <w:color w:val="244375"/>
        <w:sz w:val="24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Graphie" w:hAnsi="Graphie"/>
        <w:color w:val="244375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DA6862"/>
    <w:multiLevelType w:val="hybridMultilevel"/>
    <w:tmpl w:val="6DF4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54C6E"/>
    <w:multiLevelType w:val="hybridMultilevel"/>
    <w:tmpl w:val="B0A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07720"/>
    <w:multiLevelType w:val="hybridMultilevel"/>
    <w:tmpl w:val="9C7A6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1C59B2"/>
    <w:multiLevelType w:val="hybridMultilevel"/>
    <w:tmpl w:val="8E68D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73DC9"/>
    <w:multiLevelType w:val="hybridMultilevel"/>
    <w:tmpl w:val="094017FA"/>
    <w:lvl w:ilvl="0" w:tplc="99A00CF2">
      <w:numFmt w:val="bullet"/>
      <w:lvlText w:val="-"/>
      <w:lvlJc w:val="left"/>
      <w:pPr>
        <w:ind w:left="720" w:hanging="360"/>
      </w:pPr>
      <w:rPr>
        <w:rFonts w:ascii="Graphie" w:eastAsiaTheme="minorEastAsia" w:hAnsi="Graphi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572D3"/>
    <w:multiLevelType w:val="hybridMultilevel"/>
    <w:tmpl w:val="9586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42110"/>
    <w:multiLevelType w:val="multilevel"/>
    <w:tmpl w:val="00F4C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21F7F62"/>
    <w:multiLevelType w:val="multilevel"/>
    <w:tmpl w:val="040C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ascii="Graphie" w:hAnsi="Graphie"/>
        <w:color w:val="244375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360" w:hanging="360"/>
      </w:pPr>
      <w:rPr>
        <w:rFonts w:ascii="Graphie" w:hAnsi="Graphie"/>
        <w:color w:val="244375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46679E4"/>
    <w:multiLevelType w:val="multilevel"/>
    <w:tmpl w:val="040C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ascii="Graphie" w:hAnsi="Graphie"/>
        <w:color w:val="244375"/>
        <w:sz w:val="33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6B087A"/>
    <w:multiLevelType w:val="hybridMultilevel"/>
    <w:tmpl w:val="FCD6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E005C"/>
    <w:multiLevelType w:val="multilevel"/>
    <w:tmpl w:val="F710DD5A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-4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Graphie" w:eastAsia="Graphie" w:hAnsi="Graphie" w:cs="Graphi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DB3E2A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72F60687"/>
    <w:multiLevelType w:val="multilevel"/>
    <w:tmpl w:val="26DC3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BFB0F3E"/>
    <w:multiLevelType w:val="hybridMultilevel"/>
    <w:tmpl w:val="EDEE447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E9D20F6"/>
    <w:multiLevelType w:val="hybridMultilevel"/>
    <w:tmpl w:val="44B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3"/>
  </w:num>
  <w:num w:numId="5">
    <w:abstractNumId w:val="22"/>
  </w:num>
  <w:num w:numId="6">
    <w:abstractNumId w:val="17"/>
  </w:num>
  <w:num w:numId="7">
    <w:abstractNumId w:val="25"/>
  </w:num>
  <w:num w:numId="8">
    <w:abstractNumId w:val="14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0"/>
  </w:num>
  <w:num w:numId="18">
    <w:abstractNumId w:val="23"/>
  </w:num>
  <w:num w:numId="19">
    <w:abstractNumId w:val="15"/>
  </w:num>
  <w:num w:numId="20">
    <w:abstractNumId w:val="5"/>
  </w:num>
  <w:num w:numId="21">
    <w:abstractNumId w:val="4"/>
  </w:num>
  <w:num w:numId="22">
    <w:abstractNumId w:val="2"/>
  </w:num>
  <w:num w:numId="23">
    <w:abstractNumId w:val="24"/>
  </w:num>
  <w:num w:numId="24">
    <w:abstractNumId w:val="1"/>
  </w:num>
  <w:num w:numId="25">
    <w:abstractNumId w:val="10"/>
  </w:num>
  <w:num w:numId="2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5"/>
    <w:rsid w:val="000269F9"/>
    <w:rsid w:val="000358FE"/>
    <w:rsid w:val="00065528"/>
    <w:rsid w:val="000665BF"/>
    <w:rsid w:val="00072380"/>
    <w:rsid w:val="0007553D"/>
    <w:rsid w:val="000756D1"/>
    <w:rsid w:val="000824D5"/>
    <w:rsid w:val="00084476"/>
    <w:rsid w:val="00090C99"/>
    <w:rsid w:val="00093B76"/>
    <w:rsid w:val="00093FF6"/>
    <w:rsid w:val="000C25D2"/>
    <w:rsid w:val="000C26FB"/>
    <w:rsid w:val="000D1536"/>
    <w:rsid w:val="000D1635"/>
    <w:rsid w:val="000D2D30"/>
    <w:rsid w:val="000E2B9E"/>
    <w:rsid w:val="00117EBA"/>
    <w:rsid w:val="00122524"/>
    <w:rsid w:val="001233E5"/>
    <w:rsid w:val="00125A8D"/>
    <w:rsid w:val="00140C35"/>
    <w:rsid w:val="001671F6"/>
    <w:rsid w:val="00176F05"/>
    <w:rsid w:val="001A38B5"/>
    <w:rsid w:val="001C1FCC"/>
    <w:rsid w:val="001C5FA5"/>
    <w:rsid w:val="001F290B"/>
    <w:rsid w:val="0020712E"/>
    <w:rsid w:val="00212538"/>
    <w:rsid w:val="002172AD"/>
    <w:rsid w:val="00220547"/>
    <w:rsid w:val="00230244"/>
    <w:rsid w:val="0024316B"/>
    <w:rsid w:val="00267422"/>
    <w:rsid w:val="0027138E"/>
    <w:rsid w:val="00271FD5"/>
    <w:rsid w:val="00292C29"/>
    <w:rsid w:val="002931C9"/>
    <w:rsid w:val="002938E8"/>
    <w:rsid w:val="002A3116"/>
    <w:rsid w:val="002B1F2C"/>
    <w:rsid w:val="002C31A6"/>
    <w:rsid w:val="002C522A"/>
    <w:rsid w:val="002C793B"/>
    <w:rsid w:val="002C7FE2"/>
    <w:rsid w:val="002D0E2F"/>
    <w:rsid w:val="002D1F21"/>
    <w:rsid w:val="002D5479"/>
    <w:rsid w:val="002E371B"/>
    <w:rsid w:val="002E74CA"/>
    <w:rsid w:val="00310DD3"/>
    <w:rsid w:val="00350C03"/>
    <w:rsid w:val="00361F7E"/>
    <w:rsid w:val="003703E5"/>
    <w:rsid w:val="003805FC"/>
    <w:rsid w:val="003830C5"/>
    <w:rsid w:val="00394B1D"/>
    <w:rsid w:val="003A0A00"/>
    <w:rsid w:val="003B73A5"/>
    <w:rsid w:val="003F6583"/>
    <w:rsid w:val="004078A9"/>
    <w:rsid w:val="004127E5"/>
    <w:rsid w:val="00426BAB"/>
    <w:rsid w:val="00426DFE"/>
    <w:rsid w:val="004358E4"/>
    <w:rsid w:val="0044059C"/>
    <w:rsid w:val="00460D30"/>
    <w:rsid w:val="00470194"/>
    <w:rsid w:val="00471C59"/>
    <w:rsid w:val="00477485"/>
    <w:rsid w:val="004814D4"/>
    <w:rsid w:val="004907B1"/>
    <w:rsid w:val="00494854"/>
    <w:rsid w:val="004A484C"/>
    <w:rsid w:val="004E0A96"/>
    <w:rsid w:val="004E24DD"/>
    <w:rsid w:val="004F1DAA"/>
    <w:rsid w:val="004F358E"/>
    <w:rsid w:val="00524309"/>
    <w:rsid w:val="005300D9"/>
    <w:rsid w:val="005417C8"/>
    <w:rsid w:val="00546950"/>
    <w:rsid w:val="0055432A"/>
    <w:rsid w:val="005755C5"/>
    <w:rsid w:val="00590F78"/>
    <w:rsid w:val="005942C4"/>
    <w:rsid w:val="005A131F"/>
    <w:rsid w:val="005C2115"/>
    <w:rsid w:val="005C30F0"/>
    <w:rsid w:val="005D0DF3"/>
    <w:rsid w:val="005D2B55"/>
    <w:rsid w:val="005F0522"/>
    <w:rsid w:val="00626AD4"/>
    <w:rsid w:val="006328F3"/>
    <w:rsid w:val="006403B2"/>
    <w:rsid w:val="00641FFC"/>
    <w:rsid w:val="00650FD2"/>
    <w:rsid w:val="0065214B"/>
    <w:rsid w:val="00667EDA"/>
    <w:rsid w:val="006723B8"/>
    <w:rsid w:val="0067244C"/>
    <w:rsid w:val="00687139"/>
    <w:rsid w:val="00687145"/>
    <w:rsid w:val="006A2E5F"/>
    <w:rsid w:val="006C0A41"/>
    <w:rsid w:val="006C6D6C"/>
    <w:rsid w:val="006C6DC7"/>
    <w:rsid w:val="006D170F"/>
    <w:rsid w:val="006D6410"/>
    <w:rsid w:val="006D7665"/>
    <w:rsid w:val="006F5EA0"/>
    <w:rsid w:val="007058CA"/>
    <w:rsid w:val="007128F1"/>
    <w:rsid w:val="00725BAA"/>
    <w:rsid w:val="0074720E"/>
    <w:rsid w:val="0075184D"/>
    <w:rsid w:val="00751920"/>
    <w:rsid w:val="00762780"/>
    <w:rsid w:val="00765862"/>
    <w:rsid w:val="00785AB6"/>
    <w:rsid w:val="007C4D75"/>
    <w:rsid w:val="007D3938"/>
    <w:rsid w:val="007D5AFA"/>
    <w:rsid w:val="007F5FCF"/>
    <w:rsid w:val="008065C8"/>
    <w:rsid w:val="00810580"/>
    <w:rsid w:val="00813712"/>
    <w:rsid w:val="00831ACC"/>
    <w:rsid w:val="00855A40"/>
    <w:rsid w:val="008649FD"/>
    <w:rsid w:val="00864E7B"/>
    <w:rsid w:val="008807B7"/>
    <w:rsid w:val="008A564A"/>
    <w:rsid w:val="008B4F2B"/>
    <w:rsid w:val="008D2E73"/>
    <w:rsid w:val="008D6577"/>
    <w:rsid w:val="008E3211"/>
    <w:rsid w:val="00902B6C"/>
    <w:rsid w:val="00914FFC"/>
    <w:rsid w:val="00917F69"/>
    <w:rsid w:val="009220AA"/>
    <w:rsid w:val="00923B0C"/>
    <w:rsid w:val="00943B62"/>
    <w:rsid w:val="00947FE6"/>
    <w:rsid w:val="0095762E"/>
    <w:rsid w:val="009933A6"/>
    <w:rsid w:val="00996801"/>
    <w:rsid w:val="009A5352"/>
    <w:rsid w:val="009A7782"/>
    <w:rsid w:val="009B7858"/>
    <w:rsid w:val="009C184A"/>
    <w:rsid w:val="009D55AA"/>
    <w:rsid w:val="009F3B43"/>
    <w:rsid w:val="009F71CF"/>
    <w:rsid w:val="00A205D8"/>
    <w:rsid w:val="00A34634"/>
    <w:rsid w:val="00A62573"/>
    <w:rsid w:val="00A65BAC"/>
    <w:rsid w:val="00A71448"/>
    <w:rsid w:val="00AA29F9"/>
    <w:rsid w:val="00AB6D96"/>
    <w:rsid w:val="00AC1348"/>
    <w:rsid w:val="00AD293A"/>
    <w:rsid w:val="00B0558C"/>
    <w:rsid w:val="00B06751"/>
    <w:rsid w:val="00B12195"/>
    <w:rsid w:val="00B13FB8"/>
    <w:rsid w:val="00B20B0E"/>
    <w:rsid w:val="00B23AA4"/>
    <w:rsid w:val="00B305EB"/>
    <w:rsid w:val="00B40422"/>
    <w:rsid w:val="00B42D1E"/>
    <w:rsid w:val="00B6693B"/>
    <w:rsid w:val="00B674E7"/>
    <w:rsid w:val="00B73CFB"/>
    <w:rsid w:val="00B75B77"/>
    <w:rsid w:val="00B80010"/>
    <w:rsid w:val="00B93496"/>
    <w:rsid w:val="00BC0C50"/>
    <w:rsid w:val="00BC60A0"/>
    <w:rsid w:val="00BC653B"/>
    <w:rsid w:val="00BE64E8"/>
    <w:rsid w:val="00BF6FBF"/>
    <w:rsid w:val="00C202A4"/>
    <w:rsid w:val="00C20362"/>
    <w:rsid w:val="00C21141"/>
    <w:rsid w:val="00C443D0"/>
    <w:rsid w:val="00C47428"/>
    <w:rsid w:val="00C5057A"/>
    <w:rsid w:val="00C664BB"/>
    <w:rsid w:val="00C74B66"/>
    <w:rsid w:val="00C951DB"/>
    <w:rsid w:val="00C96F77"/>
    <w:rsid w:val="00CA4292"/>
    <w:rsid w:val="00CA44FC"/>
    <w:rsid w:val="00CB0914"/>
    <w:rsid w:val="00CB17A0"/>
    <w:rsid w:val="00CC3928"/>
    <w:rsid w:val="00CD0CF3"/>
    <w:rsid w:val="00CF4C36"/>
    <w:rsid w:val="00D039BC"/>
    <w:rsid w:val="00D129AB"/>
    <w:rsid w:val="00D16CC3"/>
    <w:rsid w:val="00D26E13"/>
    <w:rsid w:val="00D51517"/>
    <w:rsid w:val="00D616E3"/>
    <w:rsid w:val="00D66E02"/>
    <w:rsid w:val="00D70DB0"/>
    <w:rsid w:val="00D727F9"/>
    <w:rsid w:val="00D920A7"/>
    <w:rsid w:val="00D94AD0"/>
    <w:rsid w:val="00DB0FD6"/>
    <w:rsid w:val="00DB221E"/>
    <w:rsid w:val="00DC084F"/>
    <w:rsid w:val="00DE4084"/>
    <w:rsid w:val="00E03D8D"/>
    <w:rsid w:val="00E304AD"/>
    <w:rsid w:val="00E33D81"/>
    <w:rsid w:val="00E4078F"/>
    <w:rsid w:val="00E439EB"/>
    <w:rsid w:val="00E6345C"/>
    <w:rsid w:val="00E76140"/>
    <w:rsid w:val="00E85385"/>
    <w:rsid w:val="00E864EF"/>
    <w:rsid w:val="00E93FB3"/>
    <w:rsid w:val="00EB3B58"/>
    <w:rsid w:val="00EC0F50"/>
    <w:rsid w:val="00EC5135"/>
    <w:rsid w:val="00EE7905"/>
    <w:rsid w:val="00EF54FB"/>
    <w:rsid w:val="00F0347E"/>
    <w:rsid w:val="00F30A5F"/>
    <w:rsid w:val="00F35ECC"/>
    <w:rsid w:val="00F37757"/>
    <w:rsid w:val="00F423D9"/>
    <w:rsid w:val="00F451FB"/>
    <w:rsid w:val="00F7200F"/>
    <w:rsid w:val="00F73507"/>
    <w:rsid w:val="00F76FA7"/>
    <w:rsid w:val="00F80703"/>
    <w:rsid w:val="00FA474D"/>
    <w:rsid w:val="00FA78A4"/>
    <w:rsid w:val="00FD2C03"/>
    <w:rsid w:val="00FE2A68"/>
    <w:rsid w:val="00FE3472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6DF2702A"/>
  <w15:docId w15:val="{DAEFDD26-FDB3-4A1E-A1FC-17FEEE41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raphie" w:eastAsiaTheme="minorEastAsia" w:hAnsi="Graphie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195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D6C"/>
    <w:pPr>
      <w:keepNext/>
      <w:keepLines/>
      <w:numPr>
        <w:numId w:val="4"/>
      </w:numPr>
      <w:spacing w:before="440"/>
      <w:ind w:left="540" w:hanging="540"/>
      <w:outlineLvl w:val="0"/>
    </w:pPr>
    <w:rPr>
      <w:rFonts w:eastAsiaTheme="majorEastAsia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4B1D"/>
    <w:pPr>
      <w:keepNext/>
      <w:keepLines/>
      <w:spacing w:before="330" w:after="165"/>
      <w:outlineLvl w:val="1"/>
    </w:pPr>
    <w:rPr>
      <w:rFonts w:eastAsiaTheme="majorEastAsia" w:cstheme="majorBidi"/>
      <w:b/>
      <w:bCs/>
      <w:color w:val="4F81BD" w:themeColor="accent1"/>
      <w:sz w:val="33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793B"/>
    <w:pPr>
      <w:keepNext/>
      <w:keepLines/>
      <w:spacing w:before="360"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2195"/>
    <w:pPr>
      <w:keepNext/>
      <w:keepLines/>
      <w:spacing w:before="240" w:after="0"/>
      <w:outlineLvl w:val="3"/>
    </w:pPr>
    <w:rPr>
      <w:rFonts w:eastAsiaTheme="majorEastAsia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2195"/>
    <w:pPr>
      <w:keepNext/>
      <w:keepLines/>
      <w:spacing w:before="40" w:after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586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586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62"/>
  </w:style>
  <w:style w:type="paragraph" w:styleId="Footer">
    <w:name w:val="footer"/>
    <w:basedOn w:val="Normal"/>
    <w:link w:val="FooterChar"/>
    <w:uiPriority w:val="99"/>
    <w:unhideWhenUsed/>
    <w:rsid w:val="00765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62"/>
  </w:style>
  <w:style w:type="character" w:customStyle="1" w:styleId="Heading1Char">
    <w:name w:val="Heading 1 Char"/>
    <w:basedOn w:val="DefaultParagraphFont"/>
    <w:link w:val="Heading1"/>
    <w:uiPriority w:val="9"/>
    <w:rsid w:val="006C6D6C"/>
    <w:rPr>
      <w:rFonts w:eastAsiaTheme="majorEastAsia" w:cstheme="majorBidi"/>
      <w:b/>
      <w:bCs/>
      <w:color w:val="365F91" w:themeColor="accent1" w:themeShade="BF"/>
      <w:sz w:val="44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3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432A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432A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432A"/>
    <w:pPr>
      <w:spacing w:after="100"/>
      <w:ind w:left="44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B3B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B1D"/>
    <w:rPr>
      <w:rFonts w:eastAsiaTheme="majorEastAsia" w:cstheme="majorBidi"/>
      <w:b/>
      <w:bCs/>
      <w:color w:val="4F81BD" w:themeColor="accent1"/>
      <w:sz w:val="33"/>
      <w:szCs w:val="26"/>
    </w:rPr>
  </w:style>
  <w:style w:type="paragraph" w:styleId="ListParagraph">
    <w:name w:val="List Paragraph"/>
    <w:basedOn w:val="Normal"/>
    <w:uiPriority w:val="34"/>
    <w:qFormat/>
    <w:rsid w:val="00090C99"/>
    <w:pPr>
      <w:ind w:left="720"/>
      <w:contextualSpacing/>
    </w:pPr>
  </w:style>
  <w:style w:type="paragraph" w:styleId="BodyText">
    <w:name w:val="Body Text"/>
    <w:basedOn w:val="Normal"/>
    <w:link w:val="BodyTextChar"/>
    <w:rsid w:val="00FA78A4"/>
    <w:pPr>
      <w:widowControl w:val="0"/>
      <w:suppressAutoHyphens/>
      <w:spacing w:after="120" w:line="240" w:lineRule="auto"/>
    </w:pPr>
    <w:rPr>
      <w:rFonts w:ascii="Arial" w:eastAsia="Lucida Sans Unicode" w:hAnsi="Arial" w:cs="Tahoma"/>
      <w:szCs w:val="24"/>
      <w:lang w:val="de-CH" w:bidi="en-US"/>
    </w:rPr>
  </w:style>
  <w:style w:type="character" w:customStyle="1" w:styleId="BodyTextChar">
    <w:name w:val="Body Text Char"/>
    <w:basedOn w:val="DefaultParagraphFont"/>
    <w:link w:val="BodyText"/>
    <w:rsid w:val="00FA78A4"/>
    <w:rPr>
      <w:rFonts w:ascii="Arial" w:eastAsia="Lucida Sans Unicode" w:hAnsi="Arial" w:cs="Tahoma"/>
      <w:szCs w:val="24"/>
      <w:lang w:val="de-CH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A78A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2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24309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C793B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miniHeading">
    <w:name w:val="miniHeading"/>
    <w:basedOn w:val="BodyText"/>
    <w:rsid w:val="005300D9"/>
    <w:pPr>
      <w:spacing w:before="170" w:after="119"/>
    </w:pPr>
    <w:rPr>
      <w:b/>
    </w:rPr>
  </w:style>
  <w:style w:type="paragraph" w:customStyle="1" w:styleId="Code">
    <w:name w:val="Code"/>
    <w:basedOn w:val="Normal"/>
    <w:link w:val="CodeChar"/>
    <w:qFormat/>
    <w:rsid w:val="007F5F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3402"/>
      </w:tabs>
      <w:spacing w:before="120" w:after="120" w:line="312" w:lineRule="auto"/>
      <w:ind w:left="284" w:right="284"/>
      <w:contextualSpacing/>
    </w:pPr>
    <w:rPr>
      <w:sz w:val="18"/>
    </w:rPr>
  </w:style>
  <w:style w:type="character" w:customStyle="1" w:styleId="CodeChar">
    <w:name w:val="Code Char"/>
    <w:basedOn w:val="DefaultParagraphFont"/>
    <w:link w:val="Code"/>
    <w:rsid w:val="007F5FCF"/>
    <w:rPr>
      <w:rFonts w:eastAsiaTheme="minorEastAsia"/>
      <w:sz w:val="18"/>
      <w:shd w:val="clear" w:color="auto" w:fill="D9D9D9" w:themeFill="background1" w:themeFillShade="D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2195"/>
    <w:rPr>
      <w:rFonts w:eastAsiaTheme="majorEastAsia" w:cstheme="majorBidi"/>
      <w:b/>
      <w:bCs/>
      <w:i/>
      <w:iCs/>
      <w:color w:val="4F81BD" w:themeColor="accent1"/>
      <w:sz w:val="24"/>
    </w:rPr>
  </w:style>
  <w:style w:type="paragraph" w:customStyle="1" w:styleId="TextBody">
    <w:name w:val="Text Body"/>
    <w:basedOn w:val="Normal"/>
    <w:rsid w:val="009F71CF"/>
    <w:pPr>
      <w:suppressAutoHyphens/>
      <w:spacing w:after="120"/>
      <w:textAlignment w:val="baseline"/>
    </w:pPr>
    <w:rPr>
      <w:rFonts w:ascii="Calibri" w:eastAsia="Calibri" w:hAnsi="Calibri" w:cs="Times New Roman"/>
      <w:color w:val="00000A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rsid w:val="00B12195"/>
    <w:rPr>
      <w:rFonts w:eastAsiaTheme="majorEastAsia" w:cstheme="majorBidi"/>
      <w:color w:val="365F91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2195"/>
    <w:pPr>
      <w:spacing w:after="0" w:line="240" w:lineRule="auto"/>
      <w:contextualSpacing/>
    </w:pPr>
    <w:rPr>
      <w:rFonts w:eastAsiaTheme="majorEastAsia" w:cstheme="majorBidi"/>
      <w:color w:val="244375"/>
      <w:spacing w:val="-10"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95"/>
    <w:rPr>
      <w:rFonts w:eastAsiaTheme="majorEastAsia" w:cstheme="majorBidi"/>
      <w:color w:val="244375"/>
      <w:spacing w:val="-10"/>
      <w:kern w:val="28"/>
      <w:sz w:val="88"/>
      <w:szCs w:val="56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B121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95"/>
    <w:rPr>
      <w:i/>
      <w:iCs/>
      <w:color w:val="404040" w:themeColor="text1" w:themeTint="BF"/>
    </w:rPr>
  </w:style>
  <w:style w:type="numbering" w:customStyle="1" w:styleId="FPStyle">
    <w:name w:val="F&amp;P Style"/>
    <w:uiPriority w:val="99"/>
    <w:rsid w:val="00B12195"/>
    <w:pPr>
      <w:numPr>
        <w:numId w:val="1"/>
      </w:numPr>
    </w:pPr>
  </w:style>
  <w:style w:type="numbering" w:customStyle="1" w:styleId="Style2">
    <w:name w:val="Style2"/>
    <w:uiPriority w:val="99"/>
    <w:rsid w:val="00B12195"/>
    <w:pPr>
      <w:numPr>
        <w:numId w:val="2"/>
      </w:numPr>
    </w:pPr>
  </w:style>
  <w:style w:type="numbering" w:customStyle="1" w:styleId="Style3">
    <w:name w:val="Style3"/>
    <w:uiPriority w:val="99"/>
    <w:rsid w:val="00B12195"/>
    <w:pPr>
      <w:numPr>
        <w:numId w:val="3"/>
      </w:numPr>
    </w:pPr>
  </w:style>
  <w:style w:type="paragraph" w:customStyle="1" w:styleId="Body">
    <w:name w:val="Body"/>
    <w:qFormat/>
    <w:rsid w:val="00DB221E"/>
    <w:pPr>
      <w:pBdr>
        <w:top w:val="nil"/>
        <w:left w:val="nil"/>
        <w:bottom w:val="nil"/>
        <w:right w:val="nil"/>
        <w:between w:val="nil"/>
        <w:bar w:val="nil"/>
      </w:pBdr>
      <w:spacing w:after="220" w:line="288" w:lineRule="auto"/>
      <w:jc w:val="both"/>
    </w:pPr>
    <w:rPr>
      <w:rFonts w:eastAsia="Graphie" w:cs="Graphie"/>
      <w:color w:val="000000"/>
      <w:u w:color="000000"/>
      <w:bdr w:val="nil"/>
      <w:lang w:val="en-US"/>
    </w:rPr>
  </w:style>
  <w:style w:type="paragraph" w:customStyle="1" w:styleId="TitelL1">
    <w:name w:val="Titel L1"/>
    <w:next w:val="Body"/>
    <w:rsid w:val="00DB221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880" w:after="440"/>
    </w:pPr>
    <w:rPr>
      <w:rFonts w:ascii="Graphie SemiBold" w:eastAsia="Arial Unicode MS" w:hAnsi="Arial Unicode MS" w:cs="Arial Unicode MS"/>
      <w:b/>
      <w:bCs/>
      <w:color w:val="224375"/>
      <w:sz w:val="88"/>
      <w:szCs w:val="88"/>
      <w:u w:color="365F91"/>
      <w:bdr w:val="nil"/>
      <w:lang w:val="en-US"/>
    </w:rPr>
  </w:style>
  <w:style w:type="paragraph" w:customStyle="1" w:styleId="TitelL6">
    <w:name w:val="Titel L6"/>
    <w:next w:val="Body"/>
    <w:rsid w:val="00DB221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30" w:after="165"/>
    </w:pPr>
    <w:rPr>
      <w:rFonts w:ascii="Graphie SemiBold" w:eastAsia="Arial Unicode MS" w:hAnsi="Arial Unicode MS" w:cs="Arial Unicode MS"/>
      <w:b/>
      <w:bCs/>
      <w:color w:val="224375"/>
      <w:sz w:val="33"/>
      <w:szCs w:val="33"/>
      <w:u w:color="365F91"/>
      <w:bdr w:val="nil"/>
      <w:lang w:val="en-US"/>
    </w:rPr>
  </w:style>
  <w:style w:type="paragraph" w:styleId="NormalWeb">
    <w:name w:val="Normal (Web)"/>
    <w:basedOn w:val="Normal"/>
    <w:uiPriority w:val="99"/>
    <w:semiHidden/>
    <w:unhideWhenUsed/>
    <w:rsid w:val="0026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elL5">
    <w:name w:val="Titel L5"/>
    <w:next w:val="Body"/>
    <w:rsid w:val="009A535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40" w:after="240"/>
    </w:pPr>
    <w:rPr>
      <w:rFonts w:ascii="Graphie SemiBold" w:eastAsia="Arial Unicode MS" w:hAnsi="Arial Unicode MS" w:cs="Arial Unicode MS"/>
      <w:b/>
      <w:bCs/>
      <w:color w:val="224375"/>
      <w:sz w:val="44"/>
      <w:szCs w:val="44"/>
      <w:u w:color="365F91"/>
      <w:bdr w:val="nil"/>
      <w:lang w:val="en-US" w:eastAsia="fr-FR"/>
    </w:rPr>
  </w:style>
  <w:style w:type="character" w:styleId="Emphasis">
    <w:name w:val="Emphasis"/>
    <w:rsid w:val="009A5352"/>
    <w:rPr>
      <w:rFonts w:ascii="Times New Roman" w:eastAsia="Arial Unicode MS" w:hAnsi="Arial Unicode MS" w:cs="Arial Unicode MS"/>
      <w:b/>
      <w:bCs/>
      <w:i w:val="0"/>
      <w:iCs w:val="0"/>
      <w:lang w:val="en-US"/>
    </w:rPr>
  </w:style>
  <w:style w:type="paragraph" w:customStyle="1" w:styleId="TitelLevelL7">
    <w:name w:val="Titel Level L7"/>
    <w:next w:val="Body"/>
    <w:rsid w:val="009A535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20" w:after="110"/>
    </w:pPr>
    <w:rPr>
      <w:rFonts w:ascii="Graphie SemiBold" w:eastAsia="Graphie SemiBold" w:hAnsi="Graphie SemiBold" w:cs="Graphie SemiBold"/>
      <w:b/>
      <w:bCs/>
      <w:color w:val="224375"/>
      <w:u w:color="365F91"/>
      <w:bdr w:val="nil"/>
      <w:lang w:val="en-US" w:eastAsia="fr-FR"/>
    </w:rPr>
  </w:style>
  <w:style w:type="numbering" w:customStyle="1" w:styleId="List21">
    <w:name w:val="List 21"/>
    <w:basedOn w:val="NoList"/>
    <w:rsid w:val="009A5352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A5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352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352"/>
    <w:rPr>
      <w:rFonts w:asciiTheme="minorHAnsi" w:hAnsiTheme="minorHAnsi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4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496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4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496"/>
    <w:rPr>
      <w:rFonts w:ascii="Arial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ros.org/ROS/Installa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cumentation\F&amp;P%20Product%20Documentation\F&amp;P%20Templates\F&amp;P%20Documentation%20Template%20(09.02.201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733EF-0D0A-4320-A2D3-85D27F8A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F&amp;P Documentation Template (09.02.2015).dotx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Title</vt:lpstr>
      <vt:lpstr>myP Manual</vt:lpstr>
      <vt:lpstr>P-Rob 1U User Manual</vt:lpstr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F&amp;P</dc:creator>
  <cp:keywords/>
  <dc:description/>
  <cp:lastModifiedBy>Off3 FP Robotics AG</cp:lastModifiedBy>
  <cp:revision>44</cp:revision>
  <cp:lastPrinted>2015-02-24T08:04:00Z</cp:lastPrinted>
  <dcterms:created xsi:type="dcterms:W3CDTF">2015-02-11T13:19:00Z</dcterms:created>
  <dcterms:modified xsi:type="dcterms:W3CDTF">2015-02-24T08:04:00Z</dcterms:modified>
</cp:coreProperties>
</file>